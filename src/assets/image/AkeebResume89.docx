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225AD03" w14:textId="77777777" w:rsidTr="001B2ABD">
        <w:tc>
          <w:tcPr>
            <w:tcW w:w="3600" w:type="dxa"/>
          </w:tcPr>
          <w:p w14:paraId="3C4CAC7A" w14:textId="7481FE37" w:rsidR="00233416" w:rsidRDefault="00233416" w:rsidP="00036450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6DB0225C" wp14:editId="451639F8">
                  <wp:extent cx="2266950" cy="2541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" t="1843" r="-1813"/>
                          <a:stretch/>
                        </pic:blipFill>
                        <pic:spPr bwMode="auto">
                          <a:xfrm>
                            <a:off x="0" y="0"/>
                            <a:ext cx="2266950" cy="2541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1711873194"/>
              <w:placeholder>
                <w:docPart w:val="BAFF8FECD6A44E70AA74EC0D6177E1F5"/>
              </w:placeholder>
              <w:temporary/>
              <w:showingPlcHdr/>
              <w15:appearance w15:val="hidden"/>
            </w:sdtPr>
            <w:sdtContent>
              <w:p w14:paraId="0D7D1130" w14:textId="2D7B31D9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62BA0BB" w14:textId="674689F9" w:rsidR="00036450" w:rsidRDefault="003A2EE3" w:rsidP="003A2EE3">
            <w:r>
              <w:rPr>
                <w:rFonts w:ascii="Arial" w:hAnsi="Arial" w:cs="Arial"/>
                <w:color w:val="000000"/>
                <w:spacing w:val="1"/>
                <w:szCs w:val="18"/>
              </w:rPr>
              <w:t>Extremely motivated to constantly develop my skills and grow professionally. And utilize my abilities and intellect to fulfil organizational goals</w:t>
            </w:r>
          </w:p>
          <w:p w14:paraId="42C200C0" w14:textId="77777777" w:rsidR="00036450" w:rsidRDefault="00036450" w:rsidP="00036450"/>
          <w:sdt>
            <w:sdtPr>
              <w:id w:val="-1954003311"/>
              <w:placeholder>
                <w:docPart w:val="A22E2473A2F14DA7B5E9BD4B85BFE3ED"/>
              </w:placeholder>
              <w:temporary/>
              <w:showingPlcHdr/>
              <w15:appearance w15:val="hidden"/>
            </w:sdtPr>
            <w:sdtContent>
              <w:p w14:paraId="27A395E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E8A33BC13BF42AFA0719E92F1E81BAD"/>
              </w:placeholder>
              <w:temporary/>
              <w:showingPlcHdr/>
              <w15:appearance w15:val="hidden"/>
            </w:sdtPr>
            <w:sdtContent>
              <w:p w14:paraId="49BB663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54CF98A" w14:textId="084393E0" w:rsidR="004D3011" w:rsidRPr="003A2EE3" w:rsidRDefault="003A2EE3" w:rsidP="004D3011">
            <w:r w:rsidRPr="003A2EE3">
              <w:rPr>
                <w:rFonts w:ascii="Arial" w:hAnsi="Arial" w:cs="Arial"/>
                <w:szCs w:val="18"/>
              </w:rPr>
              <w:t>8319638561</w:t>
            </w:r>
          </w:p>
          <w:p w14:paraId="650DE764" w14:textId="77777777" w:rsidR="004D3011" w:rsidRPr="004D3011" w:rsidRDefault="004D3011" w:rsidP="004D3011"/>
          <w:sdt>
            <w:sdtPr>
              <w:id w:val="67859272"/>
              <w:placeholder>
                <w:docPart w:val="896689ADF492425E8EDFB241D8826F27"/>
              </w:placeholder>
              <w:temporary/>
              <w:showingPlcHdr/>
              <w15:appearance w15:val="hidden"/>
            </w:sdtPr>
            <w:sdtContent>
              <w:p w14:paraId="6172D35F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D23E0DF" w14:textId="5619D062" w:rsidR="004D3011" w:rsidRDefault="003A2EE3" w:rsidP="004D3011">
            <w:r w:rsidRPr="003A2EE3">
              <w:t>https://portfolionew-five.vercel.app/</w:t>
            </w:r>
          </w:p>
          <w:p w14:paraId="34767A11" w14:textId="77777777" w:rsidR="004D3011" w:rsidRDefault="004D3011" w:rsidP="004D3011"/>
          <w:sdt>
            <w:sdtPr>
              <w:id w:val="-240260293"/>
              <w:placeholder>
                <w:docPart w:val="3C8652001C76491BA4C2BA4F86BD13FB"/>
              </w:placeholder>
              <w:temporary/>
              <w:showingPlcHdr/>
              <w15:appearance w15:val="hidden"/>
            </w:sdtPr>
            <w:sdtContent>
              <w:p w14:paraId="4035BAB6" w14:textId="667DBAB0" w:rsidR="004D3011" w:rsidRDefault="004D3011" w:rsidP="004D3011">
                <w:r w:rsidRPr="004D3011">
                  <w:t>EMAIL:</w:t>
                </w:r>
              </w:p>
            </w:sdtContent>
          </w:sdt>
          <w:p w14:paraId="006FF178" w14:textId="339FFDAD" w:rsidR="003A2EE3" w:rsidRPr="003A2EE3" w:rsidRDefault="003A2EE3" w:rsidP="004D3011">
            <w:hyperlink r:id="rId8" w:history="1">
              <w:r w:rsidRPr="003A2EE3">
                <w:rPr>
                  <w:rFonts w:ascii="Arial" w:hAnsi="Arial" w:cs="Arial"/>
                  <w:spacing w:val="-1"/>
                  <w:szCs w:val="18"/>
                </w:rPr>
                <w:t xml:space="preserve">akeeb.0157cse@gmail.com </w:t>
              </w:r>
            </w:hyperlink>
          </w:p>
          <w:sdt>
            <w:sdtPr>
              <w:id w:val="-1444214663"/>
              <w:placeholder>
                <w:docPart w:val="0969C7C77A524D7E8D749DECF52AA47C"/>
              </w:placeholder>
              <w:temporary/>
              <w:showingPlcHdr/>
              <w15:appearance w15:val="hidden"/>
            </w:sdtPr>
            <w:sdtContent>
              <w:p w14:paraId="49BFE01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1043AFA" w14:textId="684EFFE3" w:rsidR="004D3011" w:rsidRDefault="003C65CB" w:rsidP="004D3011">
            <w:r>
              <w:t>Learning Technologies</w:t>
            </w:r>
          </w:p>
          <w:p w14:paraId="7A576F3E" w14:textId="0DF13223" w:rsidR="004D3011" w:rsidRDefault="003C65CB" w:rsidP="004D3011">
            <w:r>
              <w:t>Playing Games</w:t>
            </w:r>
          </w:p>
          <w:p w14:paraId="0753A958" w14:textId="5426CB7C" w:rsidR="004D3011" w:rsidRDefault="003C65CB" w:rsidP="004D3011">
            <w:r>
              <w:t>Cooking</w:t>
            </w:r>
          </w:p>
          <w:p w14:paraId="2C2A0C64" w14:textId="77777777" w:rsidR="004D3011" w:rsidRDefault="003C65CB" w:rsidP="004D3011">
            <w:r>
              <w:t>Riding bike</w:t>
            </w:r>
          </w:p>
          <w:p w14:paraId="0F57A0D8" w14:textId="61F53138" w:rsidR="003C65CB" w:rsidRDefault="003C65CB" w:rsidP="004D3011">
            <w:r>
              <w:t>Gym Workout</w:t>
            </w:r>
          </w:p>
          <w:p w14:paraId="057097AB" w14:textId="77777777" w:rsidR="003C65CB" w:rsidRDefault="003C65CB" w:rsidP="004D3011">
            <w:r>
              <w:t>Traveling</w:t>
            </w:r>
          </w:p>
          <w:p w14:paraId="369C913F" w14:textId="2FE64D3D" w:rsidR="00BA2094" w:rsidRDefault="00BA2094" w:rsidP="004D3011"/>
          <w:p w14:paraId="664162DF" w14:textId="26CAC35A" w:rsidR="00BA2094" w:rsidRDefault="00BA2094" w:rsidP="004D3011"/>
          <w:p w14:paraId="0A4A8EC1" w14:textId="75E56983" w:rsidR="00BA2094" w:rsidRDefault="00BA2094" w:rsidP="004D3011"/>
          <w:p w14:paraId="36810772" w14:textId="651C2BAB" w:rsidR="00BA2094" w:rsidRDefault="00BA2094" w:rsidP="004D3011"/>
          <w:p w14:paraId="12BDCB35" w14:textId="1B407D9A" w:rsidR="00BA2094" w:rsidRDefault="00BA2094" w:rsidP="004D3011">
            <w:pPr>
              <w:rPr>
                <w:b/>
                <w:bCs/>
                <w:sz w:val="28"/>
                <w:szCs w:val="28"/>
              </w:rPr>
            </w:pPr>
            <w:r w:rsidRPr="00E066C8">
              <w:rPr>
                <w:b/>
                <w:bCs/>
                <w:noProof/>
                <w:color w:val="94B6D2" w:themeColor="accent1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53C2749A" wp14:editId="7F5DEA0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447675</wp:posOffset>
                  </wp:positionV>
                  <wp:extent cx="2406650" cy="1130300"/>
                  <wp:effectExtent l="0" t="0" r="0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66C8" w:rsidRPr="00E066C8">
              <w:rPr>
                <w:b/>
                <w:bCs/>
                <w:color w:val="94B6D2" w:themeColor="accent1"/>
                <w:sz w:val="28"/>
                <w:szCs w:val="28"/>
              </w:rPr>
              <w:t>SKILLS</w:t>
            </w:r>
          </w:p>
          <w:p w14:paraId="2F944659" w14:textId="5A08475E" w:rsidR="00E066C8" w:rsidRPr="00E066C8" w:rsidRDefault="00E066C8" w:rsidP="004D30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----------------------------</w:t>
            </w:r>
          </w:p>
        </w:tc>
        <w:tc>
          <w:tcPr>
            <w:tcW w:w="720" w:type="dxa"/>
          </w:tcPr>
          <w:p w14:paraId="665B92B4" w14:textId="2BDFF5D3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5D8DEDC" w14:textId="77777777" w:rsidR="00233416" w:rsidRPr="00233416" w:rsidRDefault="00233416" w:rsidP="00233416">
            <w:pPr>
              <w:pStyle w:val="Title"/>
              <w:rPr>
                <w:rFonts w:ascii="Arial Rounded MT Bold" w:hAnsi="Arial Rounded MT Bold"/>
                <w:sz w:val="72"/>
                <w:szCs w:val="72"/>
              </w:rPr>
            </w:pPr>
            <w:r w:rsidRPr="00233416">
              <w:rPr>
                <w:rFonts w:ascii="Arial Rounded MT Bold" w:hAnsi="Arial Rounded MT Bold"/>
                <w:sz w:val="72"/>
                <w:szCs w:val="72"/>
              </w:rPr>
              <w:t>Mohd. akeeb khan</w:t>
            </w:r>
          </w:p>
          <w:p w14:paraId="62BDA3DF" w14:textId="20449ACC" w:rsidR="001B17B8" w:rsidRPr="001B17B8" w:rsidRDefault="00233416" w:rsidP="001B17B8">
            <w:pPr>
              <w:pStyle w:val="Heading2"/>
            </w:pPr>
            <w:r>
              <w:t>Software Engineer</w:t>
            </w:r>
          </w:p>
          <w:p w14:paraId="0645BC9D" w14:textId="3C619499" w:rsidR="00233416" w:rsidRDefault="00233416" w:rsidP="00233416"/>
          <w:p w14:paraId="068E88F4" w14:textId="2528A42D" w:rsidR="00233416" w:rsidRDefault="00233416" w:rsidP="00233416"/>
          <w:sdt>
            <w:sdtPr>
              <w:id w:val="1049110328"/>
              <w:placeholder>
                <w:docPart w:val="87BD3A96FEE949CA968C5B03C4FE2C3F"/>
              </w:placeholder>
              <w:temporary/>
              <w:showingPlcHdr/>
              <w15:appearance w15:val="hidden"/>
            </w:sdtPr>
            <w:sdtContent>
              <w:p w14:paraId="62180371" w14:textId="368F1D92" w:rsidR="001B2ABD" w:rsidRDefault="00E25A26" w:rsidP="00036450">
                <w:pPr>
                  <w:pStyle w:val="Heading2"/>
                </w:pPr>
                <w:r w:rsidRPr="008723A3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47C9174F" w14:textId="59FD437E" w:rsidR="00DE2EFC" w:rsidRDefault="00DE2EFC" w:rsidP="00DE2EFC">
            <w:pPr>
              <w:spacing w:before="155" w:line="276" w:lineRule="exact"/>
            </w:pPr>
            <w:proofErr w:type="gramStart"/>
            <w:r w:rsidRPr="008723A3">
              <w:rPr>
                <w:rFonts w:ascii="Arial Bold" w:hAnsi="Arial Bold" w:cs="Arial Bold"/>
                <w:color w:val="000000"/>
                <w:spacing w:val="1"/>
                <w:sz w:val="20"/>
                <w:szCs w:val="20"/>
              </w:rPr>
              <w:t>Graduation</w:t>
            </w:r>
            <w:r>
              <w:rPr>
                <w:rFonts w:ascii="Arial Bold" w:hAnsi="Arial Bold" w:cs="Arial Bold"/>
                <w:color w:val="000000"/>
                <w:spacing w:val="1"/>
                <w:sz w:val="24"/>
                <w:szCs w:val="24"/>
              </w:rPr>
              <w:t>:-</w:t>
            </w:r>
            <w:proofErr w:type="gramEnd"/>
          </w:p>
          <w:p w14:paraId="5B3F671C" w14:textId="1248C104" w:rsidR="001A2530" w:rsidRPr="001A2530" w:rsidRDefault="00DE2EFC" w:rsidP="00A55709">
            <w:pPr>
              <w:rPr>
                <w:rFonts w:ascii="Arial" w:hAnsi="Arial" w:cs="Arial"/>
                <w:b/>
                <w:bCs/>
                <w:color w:val="000000"/>
                <w:szCs w:val="18"/>
              </w:rPr>
            </w:pPr>
            <w:r w:rsidRPr="001A2530">
              <w:rPr>
                <w:rFonts w:ascii="Arial" w:hAnsi="Arial" w:cs="Arial"/>
                <w:b/>
                <w:bCs/>
                <w:color w:val="000000"/>
                <w:sz w:val="22"/>
              </w:rPr>
              <w:t>Lakshmi Narayan College of Science &amp; Technology</w:t>
            </w:r>
            <w:r w:rsidR="001A2530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, </w:t>
            </w:r>
            <w:r w:rsidR="00A55709" w:rsidRPr="001A25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Bhopal</w:t>
            </w:r>
            <w:r w:rsidR="001A2530">
              <w:rPr>
                <w:rFonts w:ascii="Arial" w:hAnsi="Arial" w:cs="Arial"/>
                <w:b/>
                <w:bCs/>
                <w:color w:val="000000"/>
                <w:szCs w:val="18"/>
              </w:rPr>
              <w:t xml:space="preserve">                      </w:t>
            </w:r>
            <w:proofErr w:type="gramStart"/>
            <w:r w:rsidR="001A2530">
              <w:rPr>
                <w:rFonts w:ascii="Arial" w:hAnsi="Arial" w:cs="Arial"/>
                <w:b/>
                <w:bCs/>
                <w:color w:val="000000"/>
                <w:szCs w:val="18"/>
              </w:rPr>
              <w:t xml:space="preserve">   </w:t>
            </w:r>
            <w:r w:rsidR="001A2530" w:rsidRPr="001A2530">
              <w:rPr>
                <w:rFonts w:ascii="Arial" w:hAnsi="Arial" w:cs="Arial"/>
                <w:b/>
                <w:bCs/>
                <w:color w:val="000000"/>
                <w:sz w:val="22"/>
              </w:rPr>
              <w:t>(</w:t>
            </w:r>
            <w:proofErr w:type="gramEnd"/>
            <w:r w:rsidR="001A2530" w:rsidRPr="001A2530">
              <w:rPr>
                <w:rFonts w:ascii="Arial" w:hAnsi="Arial" w:cs="Arial"/>
                <w:b/>
                <w:bCs/>
                <w:color w:val="303B4D"/>
                <w:spacing w:val="1"/>
                <w:szCs w:val="18"/>
              </w:rPr>
              <w:t>05/2017-06/2021</w:t>
            </w:r>
            <w:r w:rsidR="001A2530" w:rsidRPr="001A2530">
              <w:rPr>
                <w:rFonts w:ascii="Arial" w:hAnsi="Arial" w:cs="Arial"/>
                <w:b/>
                <w:bCs/>
                <w:color w:val="000000"/>
                <w:sz w:val="22"/>
              </w:rPr>
              <w:t>)</w:t>
            </w:r>
          </w:p>
          <w:p w14:paraId="7B4A9190" w14:textId="01B4E504" w:rsidR="00DE2EFC" w:rsidRDefault="00DE2EFC" w:rsidP="00DE2EFC">
            <w:pPr>
              <w:tabs>
                <w:tab w:val="left" w:pos="6190"/>
              </w:tabs>
              <w:spacing w:before="6" w:line="256" w:lineRule="exact"/>
              <w:ind w:right="488"/>
              <w:jc w:val="both"/>
            </w:pPr>
            <w:proofErr w:type="gramStart"/>
            <w:r w:rsidRPr="001A2530">
              <w:rPr>
                <w:rFonts w:ascii="Arial" w:hAnsi="Arial" w:cs="Arial"/>
                <w:b/>
                <w:bCs/>
                <w:color w:val="303B4D"/>
                <w:spacing w:val="-3"/>
                <w:szCs w:val="18"/>
              </w:rPr>
              <w:t>Stream</w:t>
            </w:r>
            <w:r w:rsidRPr="001A2530">
              <w:rPr>
                <w:rFonts w:ascii="Arial" w:hAnsi="Arial" w:cs="Arial"/>
                <w:color w:val="303B4D"/>
                <w:spacing w:val="-3"/>
                <w:szCs w:val="18"/>
              </w:rPr>
              <w:t>:-</w:t>
            </w:r>
            <w:proofErr w:type="gramEnd"/>
            <w:r>
              <w:rPr>
                <w:rFonts w:ascii="Arial" w:hAnsi="Arial" w:cs="Arial"/>
                <w:color w:val="303B4D"/>
                <w:spacing w:val="-3"/>
                <w:sz w:val="16"/>
                <w:szCs w:val="16"/>
              </w:rPr>
              <w:t xml:space="preserve"> </w:t>
            </w:r>
            <w:r w:rsidRPr="001A2530">
              <w:rPr>
                <w:rFonts w:ascii="Arial" w:hAnsi="Arial" w:cs="Arial"/>
                <w:color w:val="303B4D"/>
                <w:spacing w:val="-3"/>
                <w:szCs w:val="18"/>
              </w:rPr>
              <w:t>[</w:t>
            </w:r>
            <w:r w:rsidRPr="001A2530">
              <w:rPr>
                <w:rFonts w:ascii="Arial" w:hAnsi="Arial" w:cs="Arial"/>
                <w:color w:val="303B4D"/>
                <w:spacing w:val="-3"/>
                <w:szCs w:val="18"/>
              </w:rPr>
              <w:t>Computer Science Engineering</w:t>
            </w:r>
            <w:r w:rsidRPr="001A2530">
              <w:rPr>
                <w:rFonts w:ascii="Arial" w:hAnsi="Arial" w:cs="Arial"/>
                <w:color w:val="303B4D"/>
                <w:spacing w:val="-3"/>
                <w:szCs w:val="18"/>
              </w:rPr>
              <w:t>]</w:t>
            </w:r>
          </w:p>
          <w:p w14:paraId="76BF3539" w14:textId="0BE2AE63" w:rsidR="00DE2EFC" w:rsidRDefault="00DE2EFC" w:rsidP="00DE2EFC">
            <w:pPr>
              <w:tabs>
                <w:tab w:val="left" w:pos="4151"/>
              </w:tabs>
              <w:spacing w:before="23" w:line="207" w:lineRule="exact"/>
            </w:pPr>
            <w:proofErr w:type="gramStart"/>
            <w:r w:rsidRPr="001A2530">
              <w:rPr>
                <w:rFonts w:ascii="Arial" w:hAnsi="Arial" w:cs="Arial"/>
                <w:b/>
                <w:bCs/>
                <w:color w:val="000000"/>
                <w:szCs w:val="18"/>
              </w:rPr>
              <w:t>Major</w:t>
            </w:r>
            <w:r w:rsidRPr="001A2530">
              <w:rPr>
                <w:rFonts w:ascii="Arial" w:hAnsi="Arial" w:cs="Arial"/>
                <w:color w:val="000000"/>
                <w:szCs w:val="18"/>
              </w:rPr>
              <w:t>:-</w:t>
            </w:r>
            <w:proofErr w:type="gramEnd"/>
            <w:r>
              <w:rPr>
                <w:rFonts w:ascii="Arial" w:hAnsi="Arial" w:cs="Arial"/>
                <w:color w:val="000000"/>
                <w:szCs w:val="18"/>
              </w:rPr>
              <w:t xml:space="preserve"> [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Car Rate Prediction App </w:t>
            </w:r>
            <w:r>
              <w:rPr>
                <w:rFonts w:ascii="Arial" w:hAnsi="Arial" w:cs="Arial"/>
                <w:color w:val="000000"/>
                <w:szCs w:val="18"/>
              </w:rPr>
              <w:t>]</w:t>
            </w:r>
            <w:r>
              <w:rPr>
                <w:rFonts w:ascii="Arial" w:hAnsi="Arial" w:cs="Arial"/>
                <w:color w:val="000000"/>
                <w:szCs w:val="18"/>
              </w:rPr>
              <w:tab/>
            </w:r>
            <w:r w:rsidR="001A2530">
              <w:rPr>
                <w:rFonts w:ascii="Arial" w:hAnsi="Arial" w:cs="Arial"/>
                <w:color w:val="000000"/>
                <w:szCs w:val="18"/>
              </w:rPr>
              <w:t xml:space="preserve">              </w:t>
            </w:r>
            <w:r>
              <w:rPr>
                <w:rFonts w:ascii="Arial" w:hAnsi="Arial" w:cs="Arial"/>
                <w:color w:val="000000"/>
                <w:spacing w:val="-7"/>
                <w:szCs w:val="18"/>
              </w:rPr>
              <w:t>CGPA:-6.95</w:t>
            </w:r>
          </w:p>
          <w:p w14:paraId="511FB70E" w14:textId="77777777" w:rsidR="00036450" w:rsidRDefault="00036450" w:rsidP="00036450"/>
          <w:p w14:paraId="4B1775EC" w14:textId="7126323A" w:rsidR="00DE2EFC" w:rsidRDefault="00DE2EFC" w:rsidP="00DE2EFC">
            <w:pPr>
              <w:spacing w:line="274" w:lineRule="exact"/>
              <w:rPr>
                <w:rFonts w:ascii="Arial Bold" w:hAnsi="Arial Bold" w:cs="Arial Bold"/>
                <w:color w:val="000000"/>
                <w:sz w:val="24"/>
                <w:szCs w:val="24"/>
              </w:rPr>
            </w:pPr>
            <w:r>
              <w:rPr>
                <w:rFonts w:ascii="Arial Bold" w:hAnsi="Arial Bold" w:cs="Arial Bold"/>
                <w:color w:val="000000"/>
                <w:sz w:val="24"/>
                <w:szCs w:val="24"/>
              </w:rPr>
              <w:t xml:space="preserve">Higher </w:t>
            </w:r>
            <w:proofErr w:type="gramStart"/>
            <w:r>
              <w:rPr>
                <w:rFonts w:ascii="Arial Bold" w:hAnsi="Arial Bold" w:cs="Arial Bold"/>
                <w:color w:val="000000"/>
                <w:sz w:val="24"/>
                <w:szCs w:val="24"/>
              </w:rPr>
              <w:t>Secondary</w:t>
            </w:r>
            <w:r>
              <w:rPr>
                <w:rFonts w:ascii="Arial Bold" w:hAnsi="Arial Bold" w:cs="Arial Bold"/>
                <w:color w:val="000000"/>
                <w:sz w:val="24"/>
                <w:szCs w:val="24"/>
              </w:rPr>
              <w:t>:-</w:t>
            </w:r>
            <w:proofErr w:type="gramEnd"/>
            <w:r>
              <w:rPr>
                <w:rFonts w:ascii="Arial Bold" w:hAnsi="Arial Bold" w:cs="Arial Bold"/>
                <w:color w:val="000000"/>
                <w:sz w:val="24"/>
                <w:szCs w:val="24"/>
              </w:rPr>
              <w:t xml:space="preserve"> </w:t>
            </w:r>
          </w:p>
          <w:p w14:paraId="48BE62E9" w14:textId="14FE0C2F" w:rsidR="00036450" w:rsidRPr="00A55709" w:rsidRDefault="00DE2EFC" w:rsidP="00A55709">
            <w:pPr>
              <w:rPr>
                <w:rFonts w:ascii="Arial" w:hAnsi="Arial" w:cs="Arial"/>
                <w:color w:val="000000"/>
                <w:spacing w:val="1"/>
                <w:sz w:val="16"/>
                <w:szCs w:val="16"/>
              </w:rPr>
            </w:pPr>
            <w:r w:rsidRPr="00DE2EFC">
              <w:rPr>
                <w:rFonts w:ascii="Arial" w:hAnsi="Arial" w:cs="Arial"/>
                <w:b/>
                <w:bCs/>
                <w:color w:val="000000"/>
                <w:spacing w:val="-1"/>
                <w:sz w:val="22"/>
              </w:rPr>
              <w:t>Lavanya Gurukul School</w:t>
            </w:r>
            <w:r w:rsidR="00EA7E1B" w:rsidRPr="00EA7E1B">
              <w:rPr>
                <w:rFonts w:ascii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,</w:t>
            </w:r>
            <w:r w:rsidR="001A2530">
              <w:rPr>
                <w:rFonts w:ascii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 xml:space="preserve"> </w:t>
            </w:r>
            <w:r w:rsidR="00EA7E1B" w:rsidRPr="00EA7E1B">
              <w:rPr>
                <w:rFonts w:ascii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Bhopal</w:t>
            </w:r>
            <w:r w:rsidR="00EA7E1B">
              <w:rPr>
                <w:rFonts w:ascii="Arial" w:hAnsi="Arial" w:cs="Arial"/>
                <w:color w:val="000000"/>
                <w:spacing w:val="-1"/>
                <w:szCs w:val="18"/>
              </w:rPr>
              <w:t xml:space="preserve">                       </w:t>
            </w:r>
            <w:proofErr w:type="gramStart"/>
            <w:r w:rsidR="00EA7E1B">
              <w:rPr>
                <w:rFonts w:ascii="Arial" w:hAnsi="Arial" w:cs="Arial"/>
                <w:color w:val="000000"/>
                <w:spacing w:val="-1"/>
                <w:szCs w:val="18"/>
              </w:rPr>
              <w:t xml:space="preserve">   </w:t>
            </w:r>
            <w:r w:rsidR="00EA7E1B" w:rsidRPr="00EA7E1B">
              <w:rPr>
                <w:rFonts w:ascii="Arial" w:hAnsi="Arial" w:cs="Arial"/>
                <w:b/>
                <w:bCs/>
                <w:color w:val="000000"/>
                <w:spacing w:val="-1"/>
                <w:szCs w:val="18"/>
              </w:rPr>
              <w:t>(</w:t>
            </w:r>
            <w:proofErr w:type="gramEnd"/>
            <w:r w:rsidR="00EA7E1B" w:rsidRPr="00EA7E1B">
              <w:rPr>
                <w:rFonts w:ascii="Arial" w:hAnsi="Arial" w:cs="Arial"/>
                <w:b/>
                <w:bCs/>
                <w:color w:val="303B4D"/>
                <w:spacing w:val="1"/>
                <w:szCs w:val="18"/>
              </w:rPr>
              <w:t>03/2016 - 04/2017</w:t>
            </w:r>
            <w:r w:rsidR="00EA7E1B" w:rsidRPr="00EA7E1B">
              <w:rPr>
                <w:rFonts w:ascii="Arial" w:hAnsi="Arial" w:cs="Arial"/>
                <w:b/>
                <w:bCs/>
                <w:color w:val="000000"/>
                <w:spacing w:val="-1"/>
                <w:szCs w:val="18"/>
              </w:rPr>
              <w:t>)</w:t>
            </w:r>
          </w:p>
          <w:p w14:paraId="17DCD3FB" w14:textId="5ED8B94F" w:rsidR="00A55709" w:rsidRPr="001A2530" w:rsidRDefault="00A55709" w:rsidP="00A55709">
            <w:pPr>
              <w:tabs>
                <w:tab w:val="left" w:pos="6190"/>
              </w:tabs>
              <w:spacing w:before="6" w:line="256" w:lineRule="exact"/>
              <w:ind w:right="488"/>
              <w:jc w:val="both"/>
              <w:rPr>
                <w:rFonts w:ascii="Arial" w:hAnsi="Arial" w:cs="Arial"/>
                <w:color w:val="303B4D"/>
                <w:spacing w:val="-1"/>
                <w:szCs w:val="18"/>
              </w:rPr>
            </w:pPr>
            <w:r w:rsidRPr="001A2530">
              <w:rPr>
                <w:rFonts w:ascii="Arial" w:hAnsi="Arial" w:cs="Arial"/>
                <w:color w:val="303B4D"/>
                <w:spacing w:val="-1"/>
                <w:szCs w:val="18"/>
              </w:rPr>
              <w:t>[</w:t>
            </w:r>
            <w:r w:rsidRPr="001A2530">
              <w:rPr>
                <w:rFonts w:ascii="Arial" w:hAnsi="Arial" w:cs="Arial"/>
                <w:color w:val="303B4D"/>
                <w:spacing w:val="-1"/>
                <w:szCs w:val="18"/>
              </w:rPr>
              <w:t>Science with Computer Application</w:t>
            </w:r>
            <w:r w:rsidRPr="001A2530">
              <w:rPr>
                <w:rFonts w:ascii="Arial" w:hAnsi="Arial" w:cs="Arial"/>
                <w:color w:val="303B4D"/>
                <w:spacing w:val="-1"/>
                <w:szCs w:val="18"/>
              </w:rPr>
              <w:t>]</w:t>
            </w:r>
          </w:p>
          <w:p w14:paraId="3B49EDC8" w14:textId="1E33E295" w:rsidR="00A55709" w:rsidRDefault="00A55709" w:rsidP="00A55709">
            <w:pPr>
              <w:tabs>
                <w:tab w:val="left" w:pos="6190"/>
              </w:tabs>
              <w:spacing w:before="6" w:line="256" w:lineRule="exact"/>
              <w:ind w:right="488"/>
              <w:jc w:val="both"/>
              <w:rPr>
                <w:rFonts w:ascii="Arial" w:hAnsi="Arial" w:cs="Arial"/>
                <w:color w:val="303B4D"/>
                <w:spacing w:val="-1"/>
                <w:sz w:val="16"/>
                <w:szCs w:val="16"/>
              </w:rPr>
            </w:pPr>
          </w:p>
          <w:p w14:paraId="66CE31C9" w14:textId="5A473D7A" w:rsidR="00A55709" w:rsidRDefault="00A55709" w:rsidP="00A55709">
            <w:pPr>
              <w:spacing w:before="59" w:line="276" w:lineRule="exact"/>
              <w:rPr>
                <w:rFonts w:ascii="Arial Bold" w:hAnsi="Arial Bold" w:cs="Arial Bold"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 Bold" w:hAnsi="Arial Bold" w:cs="Arial Bold"/>
                <w:color w:val="000000"/>
                <w:spacing w:val="-3"/>
                <w:sz w:val="24"/>
                <w:szCs w:val="24"/>
              </w:rPr>
              <w:t xml:space="preserve">Senior Secondary ICSE </w:t>
            </w:r>
            <w:proofErr w:type="gramStart"/>
            <w:r>
              <w:rPr>
                <w:rFonts w:ascii="Arial Bold" w:hAnsi="Arial Bold" w:cs="Arial Bold"/>
                <w:color w:val="000000"/>
                <w:spacing w:val="-3"/>
                <w:sz w:val="24"/>
                <w:szCs w:val="24"/>
              </w:rPr>
              <w:t>Board</w:t>
            </w:r>
            <w:r w:rsidR="001A2530">
              <w:rPr>
                <w:rFonts w:ascii="Arial Bold" w:hAnsi="Arial Bold" w:cs="Arial Bold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 Bold" w:hAnsi="Arial Bold" w:cs="Arial Bold"/>
                <w:color w:val="000000"/>
                <w:spacing w:val="-3"/>
                <w:sz w:val="24"/>
                <w:szCs w:val="24"/>
              </w:rPr>
              <w:t>:</w:t>
            </w:r>
            <w:proofErr w:type="gramEnd"/>
            <w:r>
              <w:rPr>
                <w:rFonts w:ascii="Arial Bold" w:hAnsi="Arial Bold" w:cs="Arial Bold"/>
                <w:color w:val="000000"/>
                <w:spacing w:val="-3"/>
                <w:sz w:val="24"/>
                <w:szCs w:val="24"/>
              </w:rPr>
              <w:t>-</w:t>
            </w:r>
          </w:p>
          <w:p w14:paraId="173ACE49" w14:textId="6B383783" w:rsidR="00A55709" w:rsidRDefault="00A55709" w:rsidP="00A55709">
            <w:pPr>
              <w:spacing w:before="1" w:line="274" w:lineRule="exact"/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>Mahatma Gandhi Convent H.S. School</w:t>
            </w:r>
            <w:r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 w:rsidR="001A2530"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 xml:space="preserve">   </w:t>
            </w:r>
            <w:proofErr w:type="gramStart"/>
            <w:r w:rsidR="001A2530">
              <w:rPr>
                <w:rFonts w:ascii="Arial" w:hAnsi="Arial" w:cs="Arial"/>
                <w:color w:val="000000"/>
                <w:spacing w:val="-1"/>
                <w:sz w:val="24"/>
                <w:szCs w:val="24"/>
              </w:rPr>
              <w:t xml:space="preserve">   </w:t>
            </w:r>
            <w:r w:rsidRPr="001A2530">
              <w:rPr>
                <w:rFonts w:ascii="Arial" w:hAnsi="Arial" w:cs="Arial"/>
                <w:b/>
                <w:bCs/>
                <w:color w:val="000000"/>
                <w:spacing w:val="-1"/>
                <w:szCs w:val="18"/>
              </w:rPr>
              <w:t>(</w:t>
            </w:r>
            <w:proofErr w:type="gramEnd"/>
            <w:r w:rsidRPr="001A2530">
              <w:rPr>
                <w:rFonts w:ascii="Arial" w:hAnsi="Arial" w:cs="Arial"/>
                <w:b/>
                <w:bCs/>
                <w:color w:val="303B4D"/>
                <w:spacing w:val="1"/>
                <w:szCs w:val="18"/>
              </w:rPr>
              <w:t>02/2013 - 04/2014</w:t>
            </w:r>
            <w:r w:rsidRPr="001A2530">
              <w:rPr>
                <w:rFonts w:ascii="Arial" w:hAnsi="Arial" w:cs="Arial"/>
                <w:b/>
                <w:bCs/>
                <w:color w:val="000000"/>
                <w:spacing w:val="-1"/>
                <w:szCs w:val="18"/>
              </w:rPr>
              <w:t>)</w:t>
            </w:r>
          </w:p>
          <w:p w14:paraId="3F361073" w14:textId="3003113A" w:rsidR="00A55709" w:rsidRPr="001A2530" w:rsidRDefault="00A55709" w:rsidP="00A55709">
            <w:pPr>
              <w:tabs>
                <w:tab w:val="left" w:pos="6076"/>
              </w:tabs>
              <w:spacing w:before="6" w:line="256" w:lineRule="exact"/>
              <w:ind w:right="486"/>
              <w:jc w:val="both"/>
              <w:rPr>
                <w:szCs w:val="18"/>
              </w:rPr>
            </w:pPr>
            <w:r w:rsidRPr="001A2530">
              <w:rPr>
                <w:rFonts w:ascii="Arial" w:hAnsi="Arial" w:cs="Arial"/>
                <w:color w:val="303B4D"/>
                <w:spacing w:val="-2"/>
                <w:szCs w:val="18"/>
              </w:rPr>
              <w:t>[</w:t>
            </w:r>
            <w:r w:rsidRPr="001A2530">
              <w:rPr>
                <w:rFonts w:ascii="Arial" w:hAnsi="Arial" w:cs="Arial"/>
                <w:color w:val="303B4D"/>
                <w:spacing w:val="-2"/>
                <w:szCs w:val="18"/>
              </w:rPr>
              <w:t>Science with Compute</w:t>
            </w:r>
            <w:r w:rsidRPr="001A2530">
              <w:rPr>
                <w:rFonts w:ascii="Arial" w:hAnsi="Arial" w:cs="Arial"/>
                <w:color w:val="303B4D"/>
                <w:spacing w:val="-2"/>
                <w:szCs w:val="18"/>
              </w:rPr>
              <w:t>r]</w:t>
            </w:r>
          </w:p>
          <w:p w14:paraId="47882833" w14:textId="77777777" w:rsidR="00A55709" w:rsidRDefault="00A55709" w:rsidP="00A55709">
            <w:pPr>
              <w:tabs>
                <w:tab w:val="left" w:pos="6190"/>
              </w:tabs>
              <w:spacing w:before="6" w:line="256" w:lineRule="exact"/>
              <w:ind w:right="488"/>
              <w:jc w:val="both"/>
            </w:pPr>
          </w:p>
          <w:sdt>
            <w:sdtPr>
              <w:id w:val="1001553383"/>
              <w:placeholder>
                <w:docPart w:val="151FFECF6F5E4A2AA7535381E2A14DB0"/>
              </w:placeholder>
              <w:temporary/>
              <w:showingPlcHdr/>
              <w15:appearance w15:val="hidden"/>
            </w:sdtPr>
            <w:sdtContent>
              <w:p w14:paraId="594B7B6C" w14:textId="77777777" w:rsidR="00036450" w:rsidRDefault="00036450" w:rsidP="00036450">
                <w:pPr>
                  <w:pStyle w:val="Heading2"/>
                </w:pPr>
                <w:r w:rsidRPr="008723A3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56092C80" w14:textId="30AB6D89" w:rsidR="00EA7E1B" w:rsidRPr="00EA7E1B" w:rsidRDefault="00EA7E1B" w:rsidP="00EA7E1B">
            <w:pPr>
              <w:pStyle w:val="Heading4"/>
              <w:rPr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Acufer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Technoligies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:-</w:t>
            </w:r>
            <w:proofErr w:type="gramEnd"/>
            <w:r w:rsidR="00036450">
              <w:t xml:space="preserve"> </w:t>
            </w:r>
            <w:r w:rsidR="00036450" w:rsidRPr="00036450">
              <w:t xml:space="preserve"> </w:t>
            </w:r>
            <w:r>
              <w:rPr>
                <w:rFonts w:ascii="Arial Bold" w:hAnsi="Arial Bold" w:cs="Arial Bold"/>
                <w:color w:val="000000"/>
                <w:spacing w:val="2"/>
                <w:sz w:val="24"/>
                <w:szCs w:val="24"/>
              </w:rPr>
              <w:t>Internship</w:t>
            </w:r>
            <w:r>
              <w:rPr>
                <w:rFonts w:ascii="Arial Bold" w:hAnsi="Arial Bold" w:cs="Arial Bold"/>
                <w:color w:val="000000"/>
                <w:spacing w:val="2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color w:val="303B4D"/>
                <w:spacing w:val="1"/>
                <w:szCs w:val="18"/>
              </w:rPr>
              <w:t>(</w:t>
            </w:r>
            <w:r w:rsidRPr="00EA7E1B">
              <w:rPr>
                <w:rFonts w:ascii="Arial" w:hAnsi="Arial" w:cs="Arial"/>
                <w:color w:val="303B4D"/>
                <w:spacing w:val="1"/>
                <w:szCs w:val="18"/>
              </w:rPr>
              <w:t>07/2021 - 10/2021</w:t>
            </w:r>
            <w:r>
              <w:rPr>
                <w:rFonts w:ascii="Arial" w:hAnsi="Arial" w:cs="Arial"/>
                <w:color w:val="303B4D"/>
                <w:spacing w:val="1"/>
                <w:szCs w:val="18"/>
              </w:rPr>
              <w:t>)</w:t>
            </w:r>
            <w:r>
              <w:rPr>
                <w:rFonts w:ascii="Arial" w:hAnsi="Arial" w:cs="Arial"/>
                <w:color w:val="000000"/>
                <w:spacing w:val="1"/>
                <w:sz w:val="16"/>
                <w:szCs w:val="16"/>
              </w:rPr>
              <w:t xml:space="preserve"> </w:t>
            </w:r>
          </w:p>
          <w:p w14:paraId="0E940D00" w14:textId="45100A26" w:rsidR="00036450" w:rsidRDefault="001A2530" w:rsidP="00BA2094">
            <w:pPr>
              <w:spacing w:line="252" w:lineRule="exact"/>
              <w:ind w:right="900"/>
              <w:rPr>
                <w:rFonts w:ascii="Arial" w:hAnsi="Arial" w:cs="Arial"/>
                <w:color w:val="000000"/>
                <w:spacing w:val="-1"/>
                <w:szCs w:val="18"/>
              </w:rPr>
            </w:pPr>
            <w:r>
              <w:rPr>
                <w:rFonts w:ascii="Arial" w:hAnsi="Arial" w:cs="Arial"/>
                <w:color w:val="000000"/>
                <w:spacing w:val="2"/>
                <w:szCs w:val="18"/>
              </w:rPr>
              <w:t xml:space="preserve"># </w:t>
            </w:r>
            <w:r w:rsidRPr="001A2530">
              <w:rPr>
                <w:rFonts w:ascii="Arial" w:hAnsi="Arial" w:cs="Arial"/>
                <w:color w:val="000000"/>
                <w:spacing w:val="2"/>
                <w:szCs w:val="18"/>
              </w:rPr>
              <w:t xml:space="preserve">Certified three-month-long internship program in JAVA. </w:t>
            </w:r>
            <w:r>
              <w:br/>
            </w:r>
            <w:r>
              <w:rPr>
                <w:rFonts w:ascii="Arial" w:hAnsi="Arial" w:cs="Arial"/>
                <w:color w:val="000000"/>
                <w:szCs w:val="18"/>
              </w:rPr>
              <w:t xml:space="preserve"># </w:t>
            </w:r>
            <w:r w:rsidRPr="001A2530">
              <w:rPr>
                <w:rFonts w:ascii="Arial" w:hAnsi="Arial" w:cs="Arial"/>
                <w:color w:val="000000"/>
                <w:szCs w:val="18"/>
              </w:rPr>
              <w:t xml:space="preserve">Developed a dynamic web app for a login and management system for the </w:t>
            </w:r>
            <w:r w:rsidRPr="001A2530">
              <w:rPr>
                <w:rFonts w:ascii="Arial" w:hAnsi="Arial" w:cs="Arial"/>
                <w:color w:val="000000"/>
                <w:spacing w:val="-1"/>
                <w:szCs w:val="18"/>
              </w:rPr>
              <w:t>upcoming trainees, using Java as the Front end and back end.</w:t>
            </w:r>
          </w:p>
          <w:p w14:paraId="1362257B" w14:textId="3E341C18" w:rsidR="00BA2094" w:rsidRDefault="00BA2094" w:rsidP="00BA2094">
            <w:pPr>
              <w:spacing w:line="252" w:lineRule="exact"/>
              <w:ind w:right="900"/>
              <w:rPr>
                <w:rFonts w:ascii="Arial" w:hAnsi="Arial" w:cs="Arial"/>
                <w:color w:val="000000"/>
                <w:spacing w:val="-1"/>
                <w:szCs w:val="18"/>
              </w:rPr>
            </w:pPr>
          </w:p>
          <w:p w14:paraId="359BB663" w14:textId="2C76D57C" w:rsidR="001B17B8" w:rsidRPr="001B17B8" w:rsidRDefault="001B17B8" w:rsidP="001B17B8">
            <w:pPr>
              <w:pStyle w:val="Heading2"/>
              <w:rPr>
                <w:sz w:val="28"/>
                <w:szCs w:val="28"/>
              </w:rPr>
            </w:pPr>
            <w:r w:rsidRPr="001B17B8">
              <w:rPr>
                <w:sz w:val="28"/>
                <w:szCs w:val="28"/>
              </w:rPr>
              <w:t xml:space="preserve">PERSONAL </w:t>
            </w:r>
            <w:proofErr w:type="gramStart"/>
            <w:r w:rsidRPr="001B17B8">
              <w:rPr>
                <w:sz w:val="28"/>
                <w:szCs w:val="28"/>
              </w:rPr>
              <w:t>PROJECTS:-</w:t>
            </w:r>
            <w:proofErr w:type="gramEnd"/>
          </w:p>
          <w:p w14:paraId="7026A779" w14:textId="56B4D5B7" w:rsidR="008723A3" w:rsidRDefault="001B17B8" w:rsidP="001B17B8">
            <w:pPr>
              <w:spacing w:line="252" w:lineRule="exact"/>
              <w:ind w:right="900"/>
              <w:rPr>
                <w:rFonts w:ascii="Arial" w:hAnsi="Arial" w:cs="Arial"/>
                <w:color w:val="000000"/>
                <w:spacing w:val="-1"/>
                <w:szCs w:val="18"/>
              </w:rPr>
            </w:pPr>
            <w:proofErr w:type="spellStart"/>
            <w:r w:rsidRPr="001B17B8">
              <w:rPr>
                <w:rFonts w:ascii="Arial" w:hAnsi="Arial" w:cs="Arial"/>
                <w:b/>
                <w:bCs/>
                <w:color w:val="000000"/>
                <w:spacing w:val="2"/>
                <w:sz w:val="22"/>
              </w:rPr>
              <w:t>Acufer</w:t>
            </w:r>
            <w:proofErr w:type="spellEnd"/>
            <w:r w:rsidRPr="001B17B8">
              <w:rPr>
                <w:rFonts w:ascii="Arial" w:hAnsi="Arial" w:cs="Arial"/>
                <w:b/>
                <w:bCs/>
                <w:color w:val="000000"/>
                <w:spacing w:val="2"/>
                <w:sz w:val="22"/>
              </w:rPr>
              <w:t xml:space="preserve"> </w:t>
            </w:r>
            <w:proofErr w:type="spellStart"/>
            <w:proofErr w:type="gramStart"/>
            <w:r w:rsidRPr="001B17B8">
              <w:rPr>
                <w:rFonts w:ascii="Arial" w:hAnsi="Arial" w:cs="Arial"/>
                <w:b/>
                <w:bCs/>
                <w:color w:val="000000"/>
                <w:spacing w:val="2"/>
                <w:sz w:val="22"/>
              </w:rPr>
              <w:t>Technoligies</w:t>
            </w:r>
            <w:proofErr w:type="spellEnd"/>
            <w:r w:rsidRPr="001B17B8">
              <w:rPr>
                <w:rFonts w:ascii="Arial" w:hAnsi="Arial" w:cs="Arial"/>
                <w:b/>
                <w:bCs/>
                <w:color w:val="000000"/>
                <w:spacing w:val="2"/>
                <w:sz w:val="22"/>
              </w:rPr>
              <w:t>:-</w:t>
            </w:r>
            <w:proofErr w:type="gramEnd"/>
            <w:r>
              <w:t xml:space="preserve"> </w:t>
            </w:r>
            <w:r w:rsidRPr="00036450">
              <w:t xml:space="preserve"> </w:t>
            </w:r>
            <w:r>
              <w:rPr>
                <w:rFonts w:ascii="Arial Bold" w:hAnsi="Arial Bold" w:cs="Arial Bold"/>
                <w:color w:val="000000"/>
                <w:spacing w:val="2"/>
                <w:sz w:val="24"/>
                <w:szCs w:val="24"/>
              </w:rPr>
              <w:t xml:space="preserve">Internship            </w:t>
            </w:r>
          </w:p>
          <w:p w14:paraId="625AA2A8" w14:textId="0D93343D" w:rsidR="00E650AC" w:rsidRPr="00233416" w:rsidRDefault="00233416" w:rsidP="00233416">
            <w:pPr>
              <w:spacing w:before="143" w:line="230" w:lineRule="exact"/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 xml:space="preserve"># </w:t>
            </w:r>
            <w:r w:rsidR="00E650AC" w:rsidRPr="00233416">
              <w:rPr>
                <w:rFonts w:ascii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 xml:space="preserve">Car Rate Prediction </w:t>
            </w:r>
            <w:proofErr w:type="gramStart"/>
            <w:r w:rsidR="00E650AC" w:rsidRPr="00233416">
              <w:rPr>
                <w:rFonts w:ascii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App</w:t>
            </w:r>
            <w:r w:rsidR="00E650AC" w:rsidRPr="00233416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:-</w:t>
            </w:r>
            <w:proofErr w:type="gramEnd"/>
            <w:r w:rsidR="00E650AC" w:rsidRPr="00233416"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 xml:space="preserve">  </w:t>
            </w:r>
          </w:p>
          <w:p w14:paraId="3AA558A7" w14:textId="77777777" w:rsidR="00E650AC" w:rsidRPr="00233416" w:rsidRDefault="00E650AC" w:rsidP="00E650AC">
            <w:pPr>
              <w:spacing w:before="143" w:line="230" w:lineRule="exact"/>
              <w:rPr>
                <w:rFonts w:ascii="Arial" w:hAnsi="Arial" w:cs="Arial"/>
                <w:color w:val="000000"/>
                <w:szCs w:val="18"/>
              </w:rPr>
            </w:pPr>
            <w:proofErr w:type="gramStart"/>
            <w:r w:rsidRPr="00233416">
              <w:rPr>
                <w:rFonts w:ascii="Arial" w:hAnsi="Arial" w:cs="Arial"/>
                <w:b/>
                <w:bCs/>
                <w:color w:val="000000"/>
                <w:spacing w:val="1"/>
                <w:szCs w:val="18"/>
              </w:rPr>
              <w:t>Aim</w:t>
            </w:r>
            <w:r w:rsidRPr="00233416">
              <w:rPr>
                <w:rFonts w:ascii="Arial" w:hAnsi="Arial" w:cs="Arial"/>
                <w:b/>
                <w:bCs/>
                <w:color w:val="000000"/>
                <w:spacing w:val="1"/>
                <w:szCs w:val="18"/>
              </w:rPr>
              <w:t>:</w:t>
            </w:r>
            <w:r w:rsidRPr="00233416">
              <w:rPr>
                <w:rFonts w:ascii="Arial" w:hAnsi="Arial" w:cs="Arial"/>
                <w:b/>
                <w:bCs/>
                <w:color w:val="000000"/>
                <w:spacing w:val="1"/>
                <w:szCs w:val="18"/>
              </w:rPr>
              <w:t>-</w:t>
            </w:r>
            <w:proofErr w:type="gramEnd"/>
            <w:r w:rsidRPr="00233416">
              <w:rPr>
                <w:rFonts w:ascii="Arial" w:hAnsi="Arial" w:cs="Arial"/>
                <w:b/>
                <w:bCs/>
                <w:color w:val="000000"/>
                <w:spacing w:val="1"/>
                <w:szCs w:val="18"/>
              </w:rPr>
              <w:t xml:space="preserve"> </w:t>
            </w:r>
            <w:r w:rsidRPr="00233416">
              <w:rPr>
                <w:rFonts w:ascii="Arial" w:hAnsi="Arial" w:cs="Arial"/>
                <w:color w:val="000000"/>
                <w:spacing w:val="1"/>
                <w:szCs w:val="18"/>
              </w:rPr>
              <w:t xml:space="preserve">This app predicts the rate of pre-owned cars using an algorithm based on ML and </w:t>
            </w:r>
            <w:r w:rsidRPr="00233416">
              <w:rPr>
                <w:rFonts w:ascii="Arial" w:hAnsi="Arial" w:cs="Arial"/>
                <w:color w:val="000000"/>
                <w:szCs w:val="18"/>
              </w:rPr>
              <w:t>internal computation with the details.</w:t>
            </w:r>
          </w:p>
          <w:p w14:paraId="3CC0DBC6" w14:textId="00FE6640" w:rsidR="00E650AC" w:rsidRPr="00233416" w:rsidRDefault="00E650AC" w:rsidP="00E650AC">
            <w:pPr>
              <w:spacing w:before="143" w:line="230" w:lineRule="exact"/>
              <w:rPr>
                <w:rFonts w:ascii="Arial" w:hAnsi="Arial" w:cs="Arial"/>
                <w:color w:val="000000"/>
                <w:szCs w:val="18"/>
              </w:rPr>
            </w:pPr>
            <w:r w:rsidRPr="00233416">
              <w:rPr>
                <w:rFonts w:ascii="Arial" w:hAnsi="Arial" w:cs="Arial"/>
                <w:b/>
                <w:bCs/>
                <w:color w:val="000000"/>
                <w:szCs w:val="18"/>
              </w:rPr>
              <w:t>T</w:t>
            </w:r>
            <w:r w:rsidRPr="00233416">
              <w:rPr>
                <w:rFonts w:ascii="Arial" w:hAnsi="Arial" w:cs="Arial"/>
                <w:b/>
                <w:bCs/>
                <w:color w:val="000000"/>
                <w:szCs w:val="18"/>
              </w:rPr>
              <w:t xml:space="preserve">echnology </w:t>
            </w:r>
            <w:proofErr w:type="gramStart"/>
            <w:r w:rsidRPr="00233416">
              <w:rPr>
                <w:rFonts w:ascii="Arial" w:hAnsi="Arial" w:cs="Arial"/>
                <w:b/>
                <w:bCs/>
                <w:color w:val="000000"/>
                <w:szCs w:val="18"/>
              </w:rPr>
              <w:t>U</w:t>
            </w:r>
            <w:r w:rsidRPr="00233416">
              <w:rPr>
                <w:rFonts w:ascii="Arial" w:hAnsi="Arial" w:cs="Arial"/>
                <w:b/>
                <w:bCs/>
                <w:color w:val="000000"/>
                <w:szCs w:val="18"/>
              </w:rPr>
              <w:t>sed:-</w:t>
            </w:r>
            <w:proofErr w:type="gramEnd"/>
            <w:r w:rsidRPr="00233416">
              <w:rPr>
                <w:rFonts w:ascii="Arial" w:hAnsi="Arial" w:cs="Arial"/>
                <w:color w:val="000000"/>
                <w:szCs w:val="18"/>
              </w:rPr>
              <w:t xml:space="preserve"> Python, ML, CSS, JS, HTML and Django.</w:t>
            </w:r>
          </w:p>
          <w:p w14:paraId="4B6FC21F" w14:textId="1E6522FA" w:rsidR="00E650AC" w:rsidRPr="00233416" w:rsidRDefault="00E650AC" w:rsidP="00E650AC">
            <w:pPr>
              <w:spacing w:before="143" w:line="230" w:lineRule="exact"/>
              <w:rPr>
                <w:szCs w:val="18"/>
              </w:rPr>
            </w:pPr>
            <w:proofErr w:type="gramStart"/>
            <w:r w:rsidRPr="00233416">
              <w:rPr>
                <w:rFonts w:ascii="Arial" w:hAnsi="Arial" w:cs="Arial"/>
                <w:b/>
                <w:bCs/>
                <w:color w:val="000000"/>
                <w:szCs w:val="18"/>
              </w:rPr>
              <w:t>Efficiency</w:t>
            </w:r>
            <w:r w:rsidRPr="00233416">
              <w:rPr>
                <w:rFonts w:ascii="Arial" w:hAnsi="Arial" w:cs="Arial"/>
                <w:b/>
                <w:bCs/>
                <w:color w:val="000000"/>
                <w:szCs w:val="18"/>
              </w:rPr>
              <w:t>:-</w:t>
            </w:r>
            <w:proofErr w:type="gramEnd"/>
            <w:r w:rsidRPr="00233416">
              <w:rPr>
                <w:rFonts w:ascii="Arial" w:hAnsi="Arial" w:cs="Arial"/>
                <w:color w:val="000000"/>
                <w:szCs w:val="18"/>
              </w:rPr>
              <w:t xml:space="preserve"> The rates predicted by this app were 95% accurate in being</w:t>
            </w:r>
          </w:p>
          <w:p w14:paraId="1977040B" w14:textId="6A6DA4C7" w:rsidR="00E650AC" w:rsidRPr="00233416" w:rsidRDefault="00E650AC" w:rsidP="00E650AC">
            <w:pPr>
              <w:spacing w:line="178" w:lineRule="exact"/>
              <w:ind w:left="676"/>
              <w:rPr>
                <w:rFonts w:ascii="Arial" w:hAnsi="Arial" w:cs="Arial"/>
                <w:color w:val="000000"/>
                <w:spacing w:val="1"/>
                <w:szCs w:val="18"/>
              </w:rPr>
            </w:pPr>
            <w:r w:rsidRPr="00233416">
              <w:rPr>
                <w:rFonts w:ascii="Arial" w:hAnsi="Arial" w:cs="Arial"/>
                <w:color w:val="000000"/>
                <w:spacing w:val="1"/>
                <w:szCs w:val="18"/>
              </w:rPr>
              <w:t xml:space="preserve">    </w:t>
            </w:r>
            <w:r w:rsidRPr="00233416">
              <w:rPr>
                <w:rFonts w:ascii="Arial" w:hAnsi="Arial" w:cs="Arial"/>
                <w:color w:val="000000"/>
                <w:spacing w:val="1"/>
                <w:szCs w:val="18"/>
              </w:rPr>
              <w:t>compared to market giants like OLX and Maruti True Value.</w:t>
            </w:r>
          </w:p>
          <w:p w14:paraId="05E2D93D" w14:textId="77777777" w:rsidR="00E650AC" w:rsidRPr="00233416" w:rsidRDefault="00E650AC" w:rsidP="00E650AC">
            <w:pPr>
              <w:spacing w:before="56" w:line="184" w:lineRule="exact"/>
              <w:rPr>
                <w:rFonts w:ascii="Arial" w:hAnsi="Arial" w:cs="Arial"/>
                <w:color w:val="000000"/>
                <w:w w:val="102"/>
                <w:szCs w:val="18"/>
              </w:rPr>
            </w:pPr>
            <w:proofErr w:type="gramStart"/>
            <w:r w:rsidRPr="00233416">
              <w:rPr>
                <w:rFonts w:ascii="Arial" w:hAnsi="Arial" w:cs="Arial"/>
                <w:b/>
                <w:bCs/>
                <w:color w:val="000000"/>
                <w:w w:val="102"/>
                <w:szCs w:val="18"/>
              </w:rPr>
              <w:t>Repo:-</w:t>
            </w:r>
            <w:proofErr w:type="gramEnd"/>
            <w:r w:rsidRPr="00233416">
              <w:rPr>
                <w:rFonts w:ascii="Arial" w:hAnsi="Arial" w:cs="Arial"/>
                <w:color w:val="000000"/>
                <w:w w:val="102"/>
                <w:szCs w:val="18"/>
              </w:rPr>
              <w:t xml:space="preserve">  </w:t>
            </w:r>
            <w:hyperlink r:id="rId10" w:history="1">
              <w:r w:rsidRPr="00233416">
                <w:rPr>
                  <w:rStyle w:val="Hyperlink"/>
                  <w:rFonts w:ascii="Arial" w:hAnsi="Arial" w:cs="Arial"/>
                  <w:w w:val="102"/>
                  <w:szCs w:val="18"/>
                </w:rPr>
                <w:t>https://github.com/MoAkeebKhan/ml.git.</w:t>
              </w:r>
            </w:hyperlink>
          </w:p>
          <w:p w14:paraId="6AB4B853" w14:textId="77777777" w:rsidR="00E650AC" w:rsidRDefault="00E650AC" w:rsidP="00E650AC">
            <w:pPr>
              <w:spacing w:before="56" w:line="184" w:lineRule="exact"/>
              <w:ind w:left="676"/>
            </w:pPr>
          </w:p>
          <w:p w14:paraId="321026B7" w14:textId="543AE221" w:rsidR="00E650AC" w:rsidRDefault="00233416" w:rsidP="00E650AC">
            <w:pPr>
              <w:spacing w:line="322" w:lineRule="exact"/>
              <w:rPr>
                <w:sz w:val="24"/>
                <w:szCs w:val="24"/>
              </w:rPr>
            </w:pPr>
            <w:r>
              <w:rPr>
                <w:b/>
                <w:bCs/>
                <w:sz w:val="22"/>
              </w:rPr>
              <w:t xml:space="preserve"># </w:t>
            </w:r>
            <w:proofErr w:type="gramStart"/>
            <w:r w:rsidR="00E650AC" w:rsidRPr="001B17B8">
              <w:rPr>
                <w:rFonts w:ascii="Arial" w:hAnsi="Arial" w:cs="Arial"/>
                <w:b/>
                <w:bCs/>
                <w:sz w:val="22"/>
              </w:rPr>
              <w:t>Portfolio</w:t>
            </w:r>
            <w:r w:rsidR="00E650AC" w:rsidRPr="001B17B8">
              <w:rPr>
                <w:rFonts w:ascii="Arial" w:hAnsi="Arial" w:cs="Arial"/>
                <w:sz w:val="24"/>
                <w:szCs w:val="24"/>
              </w:rPr>
              <w:t>:-</w:t>
            </w:r>
            <w:proofErr w:type="gramEnd"/>
          </w:p>
          <w:p w14:paraId="30A9F6CD" w14:textId="7446C95F" w:rsidR="00E650AC" w:rsidRPr="00735C10" w:rsidRDefault="00E650AC" w:rsidP="00E650AC">
            <w:pPr>
              <w:spacing w:line="322" w:lineRule="exact"/>
              <w:rPr>
                <w:szCs w:val="18"/>
              </w:rPr>
            </w:pPr>
            <w:proofErr w:type="gramStart"/>
            <w:r w:rsidRPr="00E650AC">
              <w:rPr>
                <w:b/>
                <w:bCs/>
                <w:sz w:val="20"/>
                <w:szCs w:val="20"/>
              </w:rPr>
              <w:t>Aim</w:t>
            </w:r>
            <w:r w:rsidRPr="00E650AC">
              <w:rPr>
                <w:b/>
                <w:bCs/>
                <w:sz w:val="20"/>
                <w:szCs w:val="20"/>
              </w:rPr>
              <w:t>:</w:t>
            </w:r>
            <w:r w:rsidRPr="00E650AC">
              <w:rPr>
                <w:b/>
                <w:bCs/>
                <w:szCs w:val="18"/>
              </w:rPr>
              <w:t>-</w:t>
            </w:r>
            <w:proofErr w:type="gramEnd"/>
            <w:r w:rsidRPr="00735C10">
              <w:rPr>
                <w:szCs w:val="18"/>
              </w:rPr>
              <w:t xml:space="preserve"> Using React, HTML, CSS, Java Script created portfolio</w:t>
            </w:r>
          </w:p>
          <w:p w14:paraId="036DD26B" w14:textId="7FF926BE" w:rsidR="00E650AC" w:rsidRDefault="00E650AC" w:rsidP="00E650AC">
            <w:pPr>
              <w:spacing w:line="322" w:lineRule="exact"/>
              <w:rPr>
                <w:szCs w:val="18"/>
              </w:rPr>
            </w:pPr>
            <w:proofErr w:type="gramStart"/>
            <w:r w:rsidRPr="00E650AC">
              <w:rPr>
                <w:b/>
                <w:bCs/>
                <w:sz w:val="20"/>
                <w:szCs w:val="20"/>
              </w:rPr>
              <w:t>Repo</w:t>
            </w:r>
            <w:r w:rsidRPr="00E650AC">
              <w:rPr>
                <w:b/>
                <w:bCs/>
                <w:szCs w:val="18"/>
              </w:rPr>
              <w:t>:-</w:t>
            </w:r>
            <w:proofErr w:type="gramEnd"/>
            <w:r w:rsidRPr="00735C10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 </w:t>
            </w:r>
            <w:hyperlink r:id="rId11" w:history="1">
              <w:r w:rsidRPr="001B6AF1">
                <w:rPr>
                  <w:rStyle w:val="Hyperlink"/>
                  <w:szCs w:val="18"/>
                </w:rPr>
                <w:t>https://github.com/MoAkeebKhan/portfolio.git</w:t>
              </w:r>
            </w:hyperlink>
          </w:p>
          <w:p w14:paraId="0072C353" w14:textId="50C7FE91" w:rsidR="00E650AC" w:rsidRPr="00735C10" w:rsidRDefault="00233416" w:rsidP="00E650AC">
            <w:pPr>
              <w:spacing w:line="322" w:lineRule="exact"/>
              <w:rPr>
                <w:szCs w:val="18"/>
              </w:rPr>
            </w:pPr>
            <w:proofErr w:type="gramStart"/>
            <w:r w:rsidRPr="00233416">
              <w:rPr>
                <w:b/>
                <w:bCs/>
                <w:szCs w:val="18"/>
              </w:rPr>
              <w:t>Live:-</w:t>
            </w:r>
            <w:proofErr w:type="gramEnd"/>
            <w:r>
              <w:rPr>
                <w:szCs w:val="18"/>
              </w:rPr>
              <w:t xml:space="preserve"> </w:t>
            </w:r>
            <w:r w:rsidRPr="003A2EE3">
              <w:t>https://portfolionew-five.vercel.app/</w:t>
            </w:r>
          </w:p>
          <w:p w14:paraId="60C35F23" w14:textId="1257A649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710050FF" w14:textId="34302FC3" w:rsidR="00D61ED4" w:rsidRDefault="00D61ED4" w:rsidP="008723A3"/>
    <w:sectPr w:rsidR="00D61ED4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2315" w14:textId="77777777" w:rsidR="00E25EC4" w:rsidRDefault="00E25EC4" w:rsidP="000C45FF">
      <w:r>
        <w:separator/>
      </w:r>
    </w:p>
  </w:endnote>
  <w:endnote w:type="continuationSeparator" w:id="0">
    <w:p w14:paraId="3D4EFBE0" w14:textId="77777777" w:rsidR="00E25EC4" w:rsidRDefault="00E25EC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A0F7" w14:textId="77777777" w:rsidR="00E25EC4" w:rsidRDefault="00E25EC4" w:rsidP="000C45FF">
      <w:r>
        <w:separator/>
      </w:r>
    </w:p>
  </w:footnote>
  <w:footnote w:type="continuationSeparator" w:id="0">
    <w:p w14:paraId="7AE04399" w14:textId="77777777" w:rsidR="00E25EC4" w:rsidRDefault="00E25EC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A3A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9F8184" wp14:editId="6038A99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839AB"/>
    <w:multiLevelType w:val="hybridMultilevel"/>
    <w:tmpl w:val="EE34BF9C"/>
    <w:lvl w:ilvl="0" w:tplc="B8A2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014A8"/>
    <w:multiLevelType w:val="hybridMultilevel"/>
    <w:tmpl w:val="2DA68A16"/>
    <w:lvl w:ilvl="0" w:tplc="838618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242145">
    <w:abstractNumId w:val="1"/>
  </w:num>
  <w:num w:numId="2" w16cid:durableId="142803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E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2530"/>
    <w:rsid w:val="001A74A5"/>
    <w:rsid w:val="001B17B8"/>
    <w:rsid w:val="001B2ABD"/>
    <w:rsid w:val="001E0391"/>
    <w:rsid w:val="001E1759"/>
    <w:rsid w:val="001F1ECC"/>
    <w:rsid w:val="00233416"/>
    <w:rsid w:val="002400EB"/>
    <w:rsid w:val="00256CF7"/>
    <w:rsid w:val="00281FD5"/>
    <w:rsid w:val="0030481B"/>
    <w:rsid w:val="003156FC"/>
    <w:rsid w:val="003254B5"/>
    <w:rsid w:val="0037121F"/>
    <w:rsid w:val="003910D8"/>
    <w:rsid w:val="003A2EE3"/>
    <w:rsid w:val="003A6B7D"/>
    <w:rsid w:val="003B06CA"/>
    <w:rsid w:val="003C65CB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723A3"/>
    <w:rsid w:val="009260CD"/>
    <w:rsid w:val="00940A66"/>
    <w:rsid w:val="00952C25"/>
    <w:rsid w:val="00A2118D"/>
    <w:rsid w:val="00A55709"/>
    <w:rsid w:val="00AD0A50"/>
    <w:rsid w:val="00AD76E2"/>
    <w:rsid w:val="00B20152"/>
    <w:rsid w:val="00B359E4"/>
    <w:rsid w:val="00B57D98"/>
    <w:rsid w:val="00B70850"/>
    <w:rsid w:val="00BA2094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1ED4"/>
    <w:rsid w:val="00DA1F4D"/>
    <w:rsid w:val="00DD172A"/>
    <w:rsid w:val="00DE2EFC"/>
    <w:rsid w:val="00E066C8"/>
    <w:rsid w:val="00E25A26"/>
    <w:rsid w:val="00E25EC4"/>
    <w:rsid w:val="00E4381A"/>
    <w:rsid w:val="00E55D74"/>
    <w:rsid w:val="00E650AC"/>
    <w:rsid w:val="00EA7E1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4E89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A2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E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E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EE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1A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eeb.0157cs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AkeebKhan/portfolio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AkeebKhan/ml.git.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96F4A7A2-A2D5-42B6-83AD-97B2E435D462%7d\%7b05CC9B79-94AC-499B-AC53-671023A465B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125004709339561"/>
          <c:y val="0.11871538529593913"/>
          <c:w val="0.73869193384319787"/>
          <c:h val="0.8700760859948685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CSS</c:v>
                </c:pt>
                <c:pt idx="1">
                  <c:v>HTML</c:v>
                </c:pt>
                <c:pt idx="2">
                  <c:v>React</c:v>
                </c:pt>
                <c:pt idx="3">
                  <c:v>Python</c:v>
                </c:pt>
                <c:pt idx="4">
                  <c:v>Java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1</c:v>
                </c:pt>
                <c:pt idx="2">
                  <c:v>0.75</c:v>
                </c:pt>
                <c:pt idx="3">
                  <c:v>0.75</c:v>
                </c:pt>
                <c:pt idx="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FF8FECD6A44E70AA74EC0D6177E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A49EE-4DB8-44D8-BA31-477F95C30A49}"/>
      </w:docPartPr>
      <w:docPartBody>
        <w:p w:rsidR="00000000" w:rsidRDefault="00000000">
          <w:pPr>
            <w:pStyle w:val="BAFF8FECD6A44E70AA74EC0D6177E1F5"/>
          </w:pPr>
          <w:r w:rsidRPr="00D5459D">
            <w:t>Profile</w:t>
          </w:r>
        </w:p>
      </w:docPartBody>
    </w:docPart>
    <w:docPart>
      <w:docPartPr>
        <w:name w:val="A22E2473A2F14DA7B5E9BD4B85BF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7759B-E6A7-4C81-9A7A-3EDB7D4CC2DB}"/>
      </w:docPartPr>
      <w:docPartBody>
        <w:p w:rsidR="00000000" w:rsidRDefault="00000000">
          <w:pPr>
            <w:pStyle w:val="A22E2473A2F14DA7B5E9BD4B85BFE3ED"/>
          </w:pPr>
          <w:r w:rsidRPr="00CB0055">
            <w:t>Contact</w:t>
          </w:r>
        </w:p>
      </w:docPartBody>
    </w:docPart>
    <w:docPart>
      <w:docPartPr>
        <w:name w:val="8E8A33BC13BF42AFA0719E92F1E81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20F5C-2857-4BE7-989B-09E533D9D068}"/>
      </w:docPartPr>
      <w:docPartBody>
        <w:p w:rsidR="00000000" w:rsidRDefault="00000000">
          <w:pPr>
            <w:pStyle w:val="8E8A33BC13BF42AFA0719E92F1E81BAD"/>
          </w:pPr>
          <w:r w:rsidRPr="004D3011">
            <w:t>PHONE:</w:t>
          </w:r>
        </w:p>
      </w:docPartBody>
    </w:docPart>
    <w:docPart>
      <w:docPartPr>
        <w:name w:val="896689ADF492425E8EDFB241D8826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5655F-4905-4A39-83C4-520292676123}"/>
      </w:docPartPr>
      <w:docPartBody>
        <w:p w:rsidR="00000000" w:rsidRDefault="00000000">
          <w:pPr>
            <w:pStyle w:val="896689ADF492425E8EDFB241D8826F27"/>
          </w:pPr>
          <w:r w:rsidRPr="004D3011">
            <w:t>WEBSITE:</w:t>
          </w:r>
        </w:p>
      </w:docPartBody>
    </w:docPart>
    <w:docPart>
      <w:docPartPr>
        <w:name w:val="3C8652001C76491BA4C2BA4F86BD1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B6C0F-F79B-4DE3-9C85-F26D944BCE03}"/>
      </w:docPartPr>
      <w:docPartBody>
        <w:p w:rsidR="00000000" w:rsidRDefault="00000000">
          <w:pPr>
            <w:pStyle w:val="3C8652001C76491BA4C2BA4F86BD13FB"/>
          </w:pPr>
          <w:r w:rsidRPr="004D3011">
            <w:t>EMAIL:</w:t>
          </w:r>
        </w:p>
      </w:docPartBody>
    </w:docPart>
    <w:docPart>
      <w:docPartPr>
        <w:name w:val="0969C7C77A524D7E8D749DECF52AA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C278-64E3-4190-92B2-E506646EF70B}"/>
      </w:docPartPr>
      <w:docPartBody>
        <w:p w:rsidR="00000000" w:rsidRDefault="00000000">
          <w:pPr>
            <w:pStyle w:val="0969C7C77A524D7E8D749DECF52AA47C"/>
          </w:pPr>
          <w:r w:rsidRPr="00CB0055">
            <w:t>Hobbies</w:t>
          </w:r>
        </w:p>
      </w:docPartBody>
    </w:docPart>
    <w:docPart>
      <w:docPartPr>
        <w:name w:val="87BD3A96FEE949CA968C5B03C4FE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8773F-C327-448E-97CF-1F7BEF443227}"/>
      </w:docPartPr>
      <w:docPartBody>
        <w:p w:rsidR="00000000" w:rsidRDefault="00000000">
          <w:pPr>
            <w:pStyle w:val="87BD3A96FEE949CA968C5B03C4FE2C3F"/>
          </w:pPr>
          <w:r w:rsidRPr="00036450">
            <w:t>EDUCATION</w:t>
          </w:r>
        </w:p>
      </w:docPartBody>
    </w:docPart>
    <w:docPart>
      <w:docPartPr>
        <w:name w:val="151FFECF6F5E4A2AA7535381E2A14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6589-40EE-4E91-ADCD-B2A9BDB19E22}"/>
      </w:docPartPr>
      <w:docPartBody>
        <w:p w:rsidR="00000000" w:rsidRDefault="00000000">
          <w:pPr>
            <w:pStyle w:val="151FFECF6F5E4A2AA7535381E2A14DB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E8"/>
    <w:rsid w:val="00211753"/>
    <w:rsid w:val="005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7D92F406CF42299065FB704D8C897B">
    <w:name w:val="4A7D92F406CF42299065FB704D8C897B"/>
  </w:style>
  <w:style w:type="paragraph" w:customStyle="1" w:styleId="602444CD70E64132BF9CE480174E37CF">
    <w:name w:val="602444CD70E64132BF9CE480174E37CF"/>
  </w:style>
  <w:style w:type="paragraph" w:customStyle="1" w:styleId="BAFF8FECD6A44E70AA74EC0D6177E1F5">
    <w:name w:val="BAFF8FECD6A44E70AA74EC0D6177E1F5"/>
  </w:style>
  <w:style w:type="paragraph" w:customStyle="1" w:styleId="645020375E2C492D9516E32728713ADF">
    <w:name w:val="645020375E2C492D9516E32728713ADF"/>
  </w:style>
  <w:style w:type="paragraph" w:customStyle="1" w:styleId="A22E2473A2F14DA7B5E9BD4B85BFE3ED">
    <w:name w:val="A22E2473A2F14DA7B5E9BD4B85BFE3ED"/>
  </w:style>
  <w:style w:type="paragraph" w:customStyle="1" w:styleId="8E8A33BC13BF42AFA0719E92F1E81BAD">
    <w:name w:val="8E8A33BC13BF42AFA0719E92F1E81BAD"/>
  </w:style>
  <w:style w:type="paragraph" w:customStyle="1" w:styleId="DDBA76696A9742E5B423CC89A9ED7311">
    <w:name w:val="DDBA76696A9742E5B423CC89A9ED7311"/>
  </w:style>
  <w:style w:type="paragraph" w:customStyle="1" w:styleId="896689ADF492425E8EDFB241D8826F27">
    <w:name w:val="896689ADF492425E8EDFB241D8826F27"/>
  </w:style>
  <w:style w:type="paragraph" w:customStyle="1" w:styleId="A4A15968B3924D6398F73034AD9F3D30">
    <w:name w:val="A4A15968B3924D6398F73034AD9F3D30"/>
  </w:style>
  <w:style w:type="paragraph" w:customStyle="1" w:styleId="3C8652001C76491BA4C2BA4F86BD13FB">
    <w:name w:val="3C8652001C76491BA4C2BA4F86BD13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C59FF4F14014B72911FB8485B16448F">
    <w:name w:val="AC59FF4F14014B72911FB8485B16448F"/>
  </w:style>
  <w:style w:type="paragraph" w:customStyle="1" w:styleId="0969C7C77A524D7E8D749DECF52AA47C">
    <w:name w:val="0969C7C77A524D7E8D749DECF52AA47C"/>
  </w:style>
  <w:style w:type="paragraph" w:customStyle="1" w:styleId="5C5B2933002745A780CC60CD494DCF7B">
    <w:name w:val="5C5B2933002745A780CC60CD494DCF7B"/>
  </w:style>
  <w:style w:type="paragraph" w:customStyle="1" w:styleId="4F5FF18D684A4C1588544874C613938E">
    <w:name w:val="4F5FF18D684A4C1588544874C613938E"/>
  </w:style>
  <w:style w:type="paragraph" w:customStyle="1" w:styleId="F2D78FEE8AB740ABA0592B2D1170D844">
    <w:name w:val="F2D78FEE8AB740ABA0592B2D1170D844"/>
  </w:style>
  <w:style w:type="paragraph" w:customStyle="1" w:styleId="15B82B9F73994D2687ECB54D25C5D2EB">
    <w:name w:val="15B82B9F73994D2687ECB54D25C5D2EB"/>
  </w:style>
  <w:style w:type="paragraph" w:customStyle="1" w:styleId="87BD3A96FEE949CA968C5B03C4FE2C3F">
    <w:name w:val="87BD3A96FEE949CA968C5B03C4FE2C3F"/>
  </w:style>
  <w:style w:type="paragraph" w:customStyle="1" w:styleId="377C87CFF7A944198187D8ACB1DC5984">
    <w:name w:val="377C87CFF7A944198187D8ACB1DC5984"/>
  </w:style>
  <w:style w:type="paragraph" w:customStyle="1" w:styleId="A0A2A851BB4547CA842CF4E39A9C4C2E">
    <w:name w:val="A0A2A851BB4547CA842CF4E39A9C4C2E"/>
  </w:style>
  <w:style w:type="paragraph" w:customStyle="1" w:styleId="6A6A98FFE8A746AAAB6961D2F969F45B">
    <w:name w:val="6A6A98FFE8A746AAAB6961D2F969F45B"/>
  </w:style>
  <w:style w:type="paragraph" w:customStyle="1" w:styleId="F94516106D1E48469D727ED9EB04CC85">
    <w:name w:val="F94516106D1E48469D727ED9EB04CC85"/>
  </w:style>
  <w:style w:type="paragraph" w:customStyle="1" w:styleId="B984DBFA934142CC9B952C08C1CF4D4A">
    <w:name w:val="B984DBFA934142CC9B952C08C1CF4D4A"/>
  </w:style>
  <w:style w:type="paragraph" w:customStyle="1" w:styleId="36EF238F36374E19A39CA3C2EEBF9D7D">
    <w:name w:val="36EF238F36374E19A39CA3C2EEBF9D7D"/>
  </w:style>
  <w:style w:type="paragraph" w:customStyle="1" w:styleId="BDFD438D20344A82BE3ABC305B2BFD41">
    <w:name w:val="BDFD438D20344A82BE3ABC305B2BFD41"/>
  </w:style>
  <w:style w:type="paragraph" w:customStyle="1" w:styleId="151FFECF6F5E4A2AA7535381E2A14DB0">
    <w:name w:val="151FFECF6F5E4A2AA7535381E2A14DB0"/>
  </w:style>
  <w:style w:type="paragraph" w:customStyle="1" w:styleId="B2F8F0846D004CD2A2B52A696F344D4A">
    <w:name w:val="B2F8F0846D004CD2A2B52A696F344D4A"/>
  </w:style>
  <w:style w:type="paragraph" w:customStyle="1" w:styleId="F135304A84E647F99EC7B851EABD53BA">
    <w:name w:val="F135304A84E647F99EC7B851EABD53BA"/>
  </w:style>
  <w:style w:type="paragraph" w:customStyle="1" w:styleId="7EF2A014D3E245B4B6E3610EF19F3A18">
    <w:name w:val="7EF2A014D3E245B4B6E3610EF19F3A18"/>
  </w:style>
  <w:style w:type="paragraph" w:customStyle="1" w:styleId="386805AE83B349A99DB3329B323A131E">
    <w:name w:val="386805AE83B349A99DB3329B323A131E"/>
  </w:style>
  <w:style w:type="paragraph" w:customStyle="1" w:styleId="F4EFEA3C70684B98A61A80615B2ECCD2">
    <w:name w:val="F4EFEA3C70684B98A61A80615B2ECCD2"/>
  </w:style>
  <w:style w:type="paragraph" w:customStyle="1" w:styleId="C22422AE4AB5439CB187C8153B1F234F">
    <w:name w:val="C22422AE4AB5439CB187C8153B1F234F"/>
  </w:style>
  <w:style w:type="paragraph" w:customStyle="1" w:styleId="3E59CF0CE3E64743A941DBED6D7174C6">
    <w:name w:val="3E59CF0CE3E64743A941DBED6D7174C6"/>
  </w:style>
  <w:style w:type="paragraph" w:customStyle="1" w:styleId="5FB10D4A418C4F71A279545F701D5B3D">
    <w:name w:val="5FB10D4A418C4F71A279545F701D5B3D"/>
  </w:style>
  <w:style w:type="paragraph" w:customStyle="1" w:styleId="EF528563E4DB48DB8BD53FDD6438D4B4">
    <w:name w:val="EF528563E4DB48DB8BD53FDD6438D4B4"/>
  </w:style>
  <w:style w:type="paragraph" w:customStyle="1" w:styleId="E5EC70AD422F46E78D9A4EB46DF93C5D">
    <w:name w:val="E5EC70AD422F46E78D9A4EB46DF93C5D"/>
  </w:style>
  <w:style w:type="paragraph" w:customStyle="1" w:styleId="83DEBEEECA0D425D94EDA9D2288FB377">
    <w:name w:val="83DEBEEECA0D425D94EDA9D2288FB377"/>
  </w:style>
  <w:style w:type="paragraph" w:customStyle="1" w:styleId="52EC9CF83C1942F095B709B9BFD1293D">
    <w:name w:val="52EC9CF83C1942F095B709B9BFD1293D"/>
  </w:style>
  <w:style w:type="paragraph" w:customStyle="1" w:styleId="086C370E333F4BB78849C14CD4241F60">
    <w:name w:val="086C370E333F4BB78849C14CD4241F60"/>
  </w:style>
  <w:style w:type="paragraph" w:customStyle="1" w:styleId="2BA6B1E3A1934A3087CDEDE0D6F8EEE6">
    <w:name w:val="2BA6B1E3A1934A3087CDEDE0D6F8EEE6"/>
  </w:style>
  <w:style w:type="paragraph" w:customStyle="1" w:styleId="36D9508644F2422BADD4EA585D28B8F9">
    <w:name w:val="36D9508644F2422BADD4EA585D28B8F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842CA566E364AC4A51F80E1EC33BDDC">
    <w:name w:val="F842CA566E364AC4A51F80E1EC33BDDC"/>
  </w:style>
  <w:style w:type="paragraph" w:customStyle="1" w:styleId="65EA890525C14112A0DD3C9860B38FAD">
    <w:name w:val="65EA890525C14112A0DD3C9860B38FAD"/>
    <w:rsid w:val="00557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{05CC9B79-94AC-499B-AC53-671023A465B4}tf00546271_win32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2022-07-28T19:27:00Z</dcterms:created>
  <dcterms:modified xsi:type="dcterms:W3CDTF">2022-07-28T20:39:00Z</dcterms:modified>
</cp:coreProperties>
</file>